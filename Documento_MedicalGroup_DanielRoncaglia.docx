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2EDEC3" wp14:editId="4724D5A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056F8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056F87" w:rsidRDefault="00056F87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056F87" w:rsidRDefault="00056F87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056F87" w:rsidRDefault="00056F87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056F87" w:rsidRDefault="00056F87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056F87" w:rsidRDefault="00056F87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056F87" w:rsidRDefault="00056F8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56F87" w:rsidRDefault="00056F87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EDEC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056F8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056F87" w:rsidRDefault="00056F87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056F87" w:rsidRDefault="00056F87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056F87" w:rsidRDefault="00056F87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056F87" w:rsidRDefault="00056F87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056F87" w:rsidRDefault="00056F87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56F87" w:rsidRDefault="00056F8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56F87" w:rsidRDefault="00056F87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121F7C" w:rsidRPr="00121F7C" w:rsidRDefault="00121F7C" w:rsidP="00121F7C">
          <w:pPr>
            <w:pStyle w:val="SemEspaamento"/>
            <w:jc w:val="center"/>
            <w:rPr>
              <w:u w:val="single"/>
            </w:rPr>
          </w:pPr>
          <w:r w:rsidRPr="00121F7C">
            <w:rPr>
              <w:noProof/>
              <w:u w:val="single"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A56B4F5" wp14:editId="7B6908E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2082800</wp:posOffset>
                    </wp:positionV>
                    <wp:extent cx="4831080" cy="1404620"/>
                    <wp:effectExtent l="0" t="0" r="26670" b="1397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1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Criação de software (web e mobile) de clínica médica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Atividade do curso técnico Desenvolvimento de Sistemas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Senai Informática – São Paulo – 2019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 xml:space="preserve">Instrutores: Helena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Strada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 xml:space="preserve"> e Fernando Henrique Guerra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056F87" w:rsidRPr="00121F7C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121F7C"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Daniel Roncaglia Correia dos Santos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56F87" w:rsidRPr="00121F7C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Trello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hyperlink r:id="rId11" w:history="1">
                                  <w:r w:rsidRPr="00333162">
                                    <w:rPr>
                                      <w:rStyle w:val="Hyperlink"/>
                                      <w:rFonts w:cstheme="minorHAnsi"/>
                                      <w:sz w:val="28"/>
                                      <w:szCs w:val="28"/>
                                    </w:rPr>
                                    <w:t>https://trello.com/b/k7i76ciA/spmedgroup-2tt-danielroncaglia</w:t>
                                  </w:r>
                                </w:hyperlink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56F87" w:rsidRPr="00121F7C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121F7C"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GitHub:</w:t>
                                </w:r>
                              </w:p>
                              <w:p w:rsidR="00056F87" w:rsidRPr="00121F7C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Pr="00333162">
                                    <w:rPr>
                                      <w:rStyle w:val="Hyperlink"/>
                                      <w:rFonts w:cstheme="minorHAnsi"/>
                                      <w:sz w:val="28"/>
                                      <w:szCs w:val="28"/>
                                    </w:rPr>
                                    <w:t>https://github.com/danielroncaglia/SPMedGroup-2TT-Roncaglia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56B4F5" id="Caixa de Texto 2" o:spid="_x0000_s1027" type="#_x0000_t202" style="position:absolute;left:0;text-align:left;margin-left:0;margin-top:164pt;width:380.4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">
                    <v:textbox style="mso-fit-shape-to-text:t">
                      <w:txbxContent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Criação de software (web e mobile) de clínica médica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Atividade do curso técnico Desenvolvimento de Sistemas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Senai Informática – São Paulo – 2019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 xml:space="preserve">Instrutores: Helena </w:t>
                          </w:r>
                          <w:proofErr w:type="spellStart"/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Strada</w:t>
                          </w:r>
                          <w:proofErr w:type="spellEnd"/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 xml:space="preserve"> e Fernando Henrique Guerra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</w:p>
                        <w:p w:rsidR="00056F87" w:rsidRPr="00121F7C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  <w:r w:rsidRPr="00121F7C"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Daniel Roncaglia Correia dos Santos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056F87" w:rsidRPr="00121F7C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Trello</w:t>
                          </w:r>
                          <w:proofErr w:type="spellEnd"/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hyperlink r:id="rId13" w:history="1">
                            <w:r w:rsidRPr="00333162">
                              <w:rPr>
                                <w:rStyle w:val="Hyperlink"/>
                                <w:rFonts w:cstheme="minorHAnsi"/>
                                <w:sz w:val="28"/>
                                <w:szCs w:val="28"/>
                              </w:rPr>
                              <w:t>https://trello.com/b/k7i76ciA/spmedgroup-2tt-danielroncaglia</w:t>
                            </w:r>
                          </w:hyperlink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</w:p>
                        <w:p w:rsidR="00056F87" w:rsidRPr="00121F7C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 w:rsidRPr="00121F7C"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GitHub:</w:t>
                          </w:r>
                        </w:p>
                        <w:p w:rsidR="00056F87" w:rsidRPr="00121F7C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Pr="00333162">
                              <w:rPr>
                                <w:rStyle w:val="Hyperlink"/>
                                <w:rFonts w:cstheme="minorHAnsi"/>
                                <w:sz w:val="28"/>
                                <w:szCs w:val="28"/>
                              </w:rPr>
                              <w:t>https://github.com/danielroncaglia/SPMedGroup-2TT-Roncaglia</w:t>
                            </w:r>
                          </w:hyperlink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21F7C">
            <w:rPr>
              <w:noProof/>
              <w:u w:val="single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A8D7C" wp14:editId="7032933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2232660</wp:posOffset>
                    </wp:positionV>
                    <wp:extent cx="5509260" cy="1546860"/>
                    <wp:effectExtent l="0" t="0" r="15240" b="1524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9260" cy="154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056F87" w:rsidRDefault="00056F87" w:rsidP="00121F7C">
                                    <w:pPr>
                                      <w:pStyle w:val="Ttulo10"/>
                                    </w:pPr>
                                    <w:r>
                                      <w:t xml:space="preserve">SP Medical </w:t>
                                    </w:r>
                                    <w:proofErr w:type="spellStart"/>
                                    <w:r>
                                      <w:t>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9A8D7C" id="Caixa de Texto 5" o:spid="_x0000_s1028" type="#_x0000_t202" alt="Caixa de texto que mostra o título e o subtítulo do documento" style="position:absolute;left:0;text-align:left;margin-left:0;margin-top:175.8pt;width:433.8pt;height:12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056F87" w:rsidRDefault="00056F87" w:rsidP="00121F7C">
                              <w:pPr>
                                <w:pStyle w:val="Ttulo10"/>
                              </w:pPr>
                              <w:r>
                                <w:t xml:space="preserve">SP Medical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92337" w:rsidRPr="00121F7C">
            <w:rPr>
              <w:u w:val="single"/>
            </w:rPr>
            <w:br w:type="page"/>
          </w:r>
        </w:p>
        <w:p w:rsidR="00792337" w:rsidRDefault="00056F87">
          <w:pPr>
            <w:rPr>
              <w:rFonts w:eastAsiaTheme="minorHAnsi"/>
              <w:lang w:eastAsia="en-US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  <w:sz w:val="24"/>
                  <w:szCs w:val="24"/>
                </w:rPr>
                <w:fldChar w:fldCharType="begin"/>
              </w:r>
              <w:r w:rsidRPr="001C003C">
                <w:rPr>
                  <w:b w:val="0"/>
                  <w:sz w:val="24"/>
                  <w:szCs w:val="24"/>
                </w:rPr>
                <w:instrText xml:space="preserve"> TOC \o "1-2" </w:instrText>
              </w:r>
              <w:r w:rsidR="00674BE9" w:rsidRPr="001C003C">
                <w:rPr>
                  <w:b w:val="0"/>
                  <w:sz w:val="24"/>
                  <w:szCs w:val="24"/>
                </w:rPr>
                <w:instrText xml:space="preserve">\n "2-2" </w:instrText>
              </w:r>
              <w:r w:rsidRPr="001C003C">
                <w:rPr>
                  <w:b w:val="0"/>
                  <w:sz w:val="24"/>
                  <w:szCs w:val="24"/>
                </w:rPr>
                <w:instrText xml:space="preserve">\h \z \u </w:instrText>
              </w:r>
              <w:r>
                <w:rPr>
                  <w:b w:val="0"/>
                  <w:sz w:val="24"/>
                  <w:szCs w:val="24"/>
                </w:rPr>
                <w:fldChar w:fldCharType="separate"/>
              </w:r>
              <w:hyperlink w:anchor="_Toc533767843" w:history="1">
                <w:r w:rsidR="0046629B" w:rsidRPr="001C003C">
                  <w:rPr>
                    <w:rStyle w:val="Hyperlink"/>
                    <w:noProof/>
                    <w:sz w:val="24"/>
                    <w:szCs w:val="24"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56F8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56F8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056F8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56F8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Pr="00973FDF" w:rsidRDefault="00056F87">
              <w:pPr>
                <w:pStyle w:val="Sumrio2"/>
                <w:rPr>
                  <w:noProof/>
                  <w:color w:val="auto"/>
                  <w:sz w:val="24"/>
                  <w:szCs w:val="24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56F8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F8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F8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F8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056F8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 w:rsidP="00973FDF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Pr="00973FDF" w:rsidRDefault="0001427C">
      <w:pPr>
        <w:pStyle w:val="cabealho2"/>
        <w:rPr>
          <w:sz w:val="24"/>
          <w:szCs w:val="24"/>
        </w:rPr>
      </w:pPr>
      <w:bookmarkStart w:id="1" w:name="_Toc533767844"/>
      <w:r w:rsidRPr="00973FDF">
        <w:rPr>
          <w:sz w:val="24"/>
          <w:szCs w:val="24"/>
        </w:rPr>
        <w:t>Objetivo</w:t>
      </w:r>
      <w:bookmarkEnd w:id="1"/>
    </w:p>
    <w:p w:rsidR="004A0592" w:rsidRPr="00973FDF" w:rsidRDefault="00973FDF">
      <w:pPr>
        <w:rPr>
          <w:sz w:val="24"/>
          <w:szCs w:val="24"/>
        </w:rPr>
      </w:pPr>
      <w:r>
        <w:rPr>
          <w:sz w:val="24"/>
          <w:szCs w:val="24"/>
        </w:rPr>
        <w:t>Desenvolver</w:t>
      </w:r>
      <w:r w:rsidRPr="00973FDF">
        <w:rPr>
          <w:sz w:val="24"/>
          <w:szCs w:val="24"/>
        </w:rPr>
        <w:t xml:space="preserve"> sistema web/mobile integrado para a administração da clínica </w:t>
      </w:r>
      <w:r>
        <w:rPr>
          <w:sz w:val="24"/>
          <w:szCs w:val="24"/>
        </w:rPr>
        <w:t xml:space="preserve">SP </w:t>
      </w:r>
      <w:r w:rsidRPr="00973FDF">
        <w:rPr>
          <w:sz w:val="24"/>
          <w:szCs w:val="24"/>
        </w:rPr>
        <w:t xml:space="preserve">Medical </w:t>
      </w:r>
      <w:proofErr w:type="spellStart"/>
      <w:r w:rsidRPr="00973FDF">
        <w:rPr>
          <w:sz w:val="24"/>
          <w:szCs w:val="24"/>
        </w:rPr>
        <w:t>Group</w:t>
      </w:r>
      <w:proofErr w:type="spellEnd"/>
      <w:r w:rsidRPr="00973FDF">
        <w:rPr>
          <w:sz w:val="24"/>
          <w:szCs w:val="24"/>
        </w:rPr>
        <w:t xml:space="preserve"> de forma automatizada e com fácil acesso para os pacientes.</w:t>
      </w:r>
    </w:p>
    <w:p w:rsidR="00973FDF" w:rsidRDefault="0001427C" w:rsidP="00973FDF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Start w:id="3" w:name="_Toc533767846"/>
      <w:bookmarkEnd w:id="2"/>
    </w:p>
    <w:p w:rsidR="00DA19B6" w:rsidRPr="00973FDF" w:rsidRDefault="0001427C">
      <w:pPr>
        <w:pStyle w:val="cabealho2"/>
        <w:rPr>
          <w:sz w:val="24"/>
          <w:szCs w:val="24"/>
        </w:rPr>
      </w:pPr>
      <w:r w:rsidRPr="00973FDF">
        <w:rPr>
          <w:sz w:val="24"/>
          <w:szCs w:val="24"/>
        </w:rPr>
        <w:t xml:space="preserve">Resumo </w:t>
      </w:r>
      <w:r w:rsidR="00952E23" w:rsidRPr="00973FDF">
        <w:rPr>
          <w:sz w:val="24"/>
          <w:szCs w:val="24"/>
        </w:rPr>
        <w:t>do projeto</w:t>
      </w:r>
      <w:bookmarkEnd w:id="3"/>
    </w:p>
    <w:p w:rsidR="00973FDF" w:rsidRPr="00973FDF" w:rsidRDefault="00973FDF" w:rsidP="00973FDF">
      <w:p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A clínica médica SP Medical </w:t>
      </w:r>
      <w:proofErr w:type="spellStart"/>
      <w:r w:rsidRPr="00973FDF">
        <w:rPr>
          <w:sz w:val="24"/>
          <w:szCs w:val="24"/>
        </w:rPr>
        <w:t>Group</w:t>
      </w:r>
      <w:proofErr w:type="spellEnd"/>
      <w:r w:rsidRPr="00973FDF">
        <w:rPr>
          <w:sz w:val="24"/>
          <w:szCs w:val="24"/>
        </w:rPr>
        <w:t xml:space="preserve"> é empresa de pequeno porte que atua no ramo da saúde e foi criada pelo médico Fernando </w:t>
      </w:r>
      <w:proofErr w:type="spellStart"/>
      <w:r w:rsidRPr="00973FDF">
        <w:rPr>
          <w:sz w:val="24"/>
          <w:szCs w:val="24"/>
        </w:rPr>
        <w:t>Strada</w:t>
      </w:r>
      <w:proofErr w:type="spellEnd"/>
      <w:r w:rsidRPr="00973FDF">
        <w:rPr>
          <w:sz w:val="24"/>
          <w:szCs w:val="24"/>
        </w:rPr>
        <w:t xml:space="preserve"> em 2019 na região da Paulista em São Paulo. A equipe de médicos atua em diversas áreas. A </w:t>
      </w:r>
      <w:r w:rsidR="001C003C">
        <w:rPr>
          <w:sz w:val="24"/>
          <w:szCs w:val="24"/>
        </w:rPr>
        <w:t xml:space="preserve">empresa </w:t>
      </w:r>
      <w:r w:rsidRPr="00973FDF">
        <w:rPr>
          <w:sz w:val="24"/>
          <w:szCs w:val="24"/>
        </w:rPr>
        <w:t>iniciou a administração de forma simples utilizando softwares de planilhas eletrônicas, mas com o sucesso sua gestão passou a se tornar complicada devida a alta demanda dos pacientes.</w:t>
      </w:r>
    </w:p>
    <w:p w:rsidR="00973FDF" w:rsidRPr="00973FDF" w:rsidRDefault="00973FDF" w:rsidP="00973FDF">
      <w:p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Perfis de usuário: </w:t>
      </w:r>
      <w:r w:rsidRPr="00973FDF">
        <w:rPr>
          <w:b/>
          <w:sz w:val="24"/>
          <w:szCs w:val="24"/>
        </w:rPr>
        <w:t>Administrador</w:t>
      </w:r>
      <w:r w:rsidRPr="00973FDF">
        <w:rPr>
          <w:sz w:val="24"/>
          <w:szCs w:val="24"/>
        </w:rPr>
        <w:t xml:space="preserve">; </w:t>
      </w:r>
      <w:r w:rsidRPr="00973FDF">
        <w:rPr>
          <w:b/>
          <w:sz w:val="24"/>
          <w:szCs w:val="24"/>
        </w:rPr>
        <w:t>Médico</w:t>
      </w:r>
      <w:r w:rsidRPr="00973FDF">
        <w:rPr>
          <w:sz w:val="24"/>
          <w:szCs w:val="24"/>
        </w:rPr>
        <w:t xml:space="preserve">; </w:t>
      </w:r>
      <w:r w:rsidRPr="00973FDF">
        <w:rPr>
          <w:b/>
          <w:sz w:val="24"/>
          <w:szCs w:val="24"/>
        </w:rPr>
        <w:t>Paciente</w:t>
      </w:r>
    </w:p>
    <w:p w:rsidR="00973FDF" w:rsidRPr="00973FDF" w:rsidRDefault="00973FDF" w:rsidP="00973FDF">
      <w:pPr>
        <w:jc w:val="both"/>
        <w:rPr>
          <w:sz w:val="24"/>
          <w:szCs w:val="24"/>
        </w:rPr>
      </w:pPr>
      <w:r w:rsidRPr="00973FDF">
        <w:rPr>
          <w:sz w:val="24"/>
          <w:szCs w:val="24"/>
        </w:rPr>
        <w:t>Funcionalidades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O administrador poderá cadastrar qualquer tipo de </w:t>
      </w:r>
      <w:r w:rsidRPr="00973FDF">
        <w:rPr>
          <w:b/>
          <w:sz w:val="24"/>
          <w:szCs w:val="24"/>
        </w:rPr>
        <w:t>usuário (administrador, paciente ou médico)</w:t>
      </w:r>
      <w:r w:rsidRPr="00973FDF">
        <w:rPr>
          <w:sz w:val="24"/>
          <w:szCs w:val="24"/>
        </w:rPr>
        <w:t>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O administrador poderá agendar uma consulta, onde será informado o </w:t>
      </w:r>
      <w:r w:rsidRPr="00973FDF">
        <w:rPr>
          <w:b/>
          <w:sz w:val="24"/>
          <w:szCs w:val="24"/>
        </w:rPr>
        <w:t>paciente</w:t>
      </w:r>
      <w:r w:rsidRPr="00973FDF">
        <w:rPr>
          <w:sz w:val="24"/>
          <w:szCs w:val="24"/>
        </w:rPr>
        <w:t xml:space="preserve">, data do agendamento e qual </w:t>
      </w:r>
      <w:r w:rsidRPr="00973FDF">
        <w:rPr>
          <w:b/>
          <w:sz w:val="24"/>
          <w:szCs w:val="24"/>
        </w:rPr>
        <w:t>médico</w:t>
      </w:r>
      <w:r w:rsidRPr="00973FDF">
        <w:rPr>
          <w:sz w:val="24"/>
          <w:szCs w:val="24"/>
        </w:rPr>
        <w:t xml:space="preserve"> irá atender a consulta (o médico possuirá sua determinada especialidade);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>O administrador poderá cancelar o agendamento;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O administrador deverá informar os dados da clínica (como endereço, horário de funcionamento, </w:t>
      </w:r>
      <w:proofErr w:type="spellStart"/>
      <w:r w:rsidRPr="00973FDF">
        <w:rPr>
          <w:sz w:val="24"/>
          <w:szCs w:val="24"/>
        </w:rPr>
        <w:t>cnpj</w:t>
      </w:r>
      <w:proofErr w:type="spellEnd"/>
      <w:r w:rsidRPr="00973FDF">
        <w:rPr>
          <w:sz w:val="24"/>
          <w:szCs w:val="24"/>
        </w:rPr>
        <w:t>, nome fantasia e razão social);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>O médico poderá ver os agendamentos (consultas) associados a ele;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O médico poderá incluir a descrição da </w:t>
      </w:r>
      <w:r w:rsidRPr="00973FDF">
        <w:rPr>
          <w:b/>
          <w:sz w:val="24"/>
          <w:szCs w:val="24"/>
        </w:rPr>
        <w:t>consulta que estará vinculado ao paciente (prontuário)</w:t>
      </w:r>
      <w:r w:rsidRPr="00973FDF">
        <w:rPr>
          <w:sz w:val="24"/>
          <w:szCs w:val="24"/>
        </w:rPr>
        <w:t>;</w:t>
      </w:r>
    </w:p>
    <w:p w:rsidR="008A7F37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>O paciente poderá visualizar suas próprias consultas;</w:t>
      </w:r>
    </w:p>
    <w:p w:rsidR="00973FDF" w:rsidRDefault="00973FDF" w:rsidP="00973FDF">
      <w:pPr>
        <w:jc w:val="both"/>
        <w:rPr>
          <w:sz w:val="24"/>
          <w:szCs w:val="24"/>
        </w:rPr>
      </w:pPr>
    </w:p>
    <w:p w:rsidR="00973FDF" w:rsidRPr="00973FDF" w:rsidRDefault="00973FDF" w:rsidP="00973FDF">
      <w:pPr>
        <w:jc w:val="both"/>
        <w:rPr>
          <w:sz w:val="24"/>
          <w:szCs w:val="24"/>
        </w:rPr>
      </w:pPr>
    </w:p>
    <w:p w:rsidR="00121F7C" w:rsidRDefault="00C92BD1" w:rsidP="00121F7C">
      <w:pPr>
        <w:pStyle w:val="cabealho1"/>
      </w:pPr>
      <w:bookmarkStart w:id="4" w:name="_Toc533767847"/>
      <w:r>
        <w:lastRenderedPageBreak/>
        <w:t>Modelagem de Software</w:t>
      </w:r>
      <w:bookmarkStart w:id="5" w:name="_Toc533767848"/>
      <w:bookmarkEnd w:id="4"/>
    </w:p>
    <w:p w:rsidR="00121F7C" w:rsidRPr="00121F7C" w:rsidRDefault="00121F7C" w:rsidP="00121F7C"/>
    <w:p w:rsidR="00DA19B6" w:rsidRPr="001C003C" w:rsidRDefault="00C92BD1">
      <w:pPr>
        <w:pStyle w:val="cabealho2"/>
        <w:rPr>
          <w:sz w:val="24"/>
          <w:szCs w:val="24"/>
        </w:rPr>
      </w:pPr>
      <w:r w:rsidRPr="001C003C">
        <w:rPr>
          <w:sz w:val="24"/>
          <w:szCs w:val="24"/>
        </w:rPr>
        <w:t>Modelo Lógico</w:t>
      </w:r>
      <w:bookmarkEnd w:id="5"/>
    </w:p>
    <w:p w:rsidR="001C003C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bookmarkStart w:id="6" w:name="_Toc533767849"/>
    </w:p>
    <w:p w:rsidR="001C003C" w:rsidRPr="00F146D6" w:rsidRDefault="001C003C" w:rsidP="001C003C">
      <w:pPr>
        <w:pStyle w:val="SemEspaamento"/>
        <w:rPr>
          <w:rFonts w:cstheme="minorHAnsi"/>
          <w:b/>
          <w:sz w:val="24"/>
          <w:szCs w:val="24"/>
          <w:u w:val="single"/>
        </w:rPr>
      </w:pPr>
      <w:r w:rsidRPr="00D70E6F">
        <w:rPr>
          <w:rFonts w:cstheme="minorHAnsi"/>
          <w:b/>
          <w:sz w:val="24"/>
          <w:szCs w:val="24"/>
        </w:rPr>
        <w:t>USUARIO</w:t>
      </w:r>
      <w:r>
        <w:rPr>
          <w:rFonts w:cstheme="minorHAnsi"/>
          <w:b/>
          <w:sz w:val="24"/>
          <w:szCs w:val="24"/>
        </w:rPr>
        <w:t>S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ID_TIPO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SENHA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Pr="00D70E6F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TIPO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ID_TIPO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TIPO_USUARIO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 w:rsidRPr="00E7104F">
        <w:rPr>
          <w:rFonts w:cstheme="minorHAnsi"/>
          <w:b/>
          <w:sz w:val="24"/>
          <w:szCs w:val="24"/>
        </w:rPr>
        <w:t>PACIENTES</w:t>
      </w:r>
    </w:p>
    <w:p w:rsidR="001C003C" w:rsidRPr="004B16FD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ID_PACIENTE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NOME_PACIENTE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NASCIMENTO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RG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CPF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TELEFONE</w:t>
      </w:r>
    </w:p>
    <w:p w:rsidR="001C003C" w:rsidRPr="00D63D8E" w:rsidRDefault="001C003C" w:rsidP="001C003C">
      <w:pPr>
        <w:pStyle w:val="SemEspaamen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ENDERECO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INFORMACOES_PACIENTE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Pr="00E7104F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MEDICOS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CRM_MEDICO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ID_ESPECIALIDADE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ID_CLINICA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Pr="00D70E6F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CONSULTAS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ID_PACIENTE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DATA_HORARIO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DESCRICAO_CONSULTA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SITUACAO_CONSULTA</w:t>
      </w:r>
    </w:p>
    <w:p w:rsidR="001C003C" w:rsidRDefault="001C003C" w:rsidP="001C003C">
      <w:pPr>
        <w:pStyle w:val="SemEspaamento"/>
        <w:rPr>
          <w:rFonts w:cstheme="minorHAnsi"/>
          <w:b/>
          <w:sz w:val="24"/>
          <w:szCs w:val="24"/>
        </w:rPr>
      </w:pPr>
    </w:p>
    <w:p w:rsidR="001C003C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ESPECIALIDADE</w:t>
      </w:r>
      <w:r>
        <w:rPr>
          <w:rFonts w:cstheme="minorHAnsi"/>
          <w:b/>
          <w:sz w:val="24"/>
          <w:szCs w:val="24"/>
        </w:rPr>
        <w:t>S</w:t>
      </w:r>
    </w:p>
    <w:p w:rsidR="001C003C" w:rsidRPr="00D70E6F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  <w:r w:rsidRPr="00D70E6F">
        <w:rPr>
          <w:rFonts w:cstheme="minorHAnsi"/>
          <w:sz w:val="24"/>
          <w:szCs w:val="24"/>
        </w:rPr>
        <w:t>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 w:rsidRPr="00D70E6F">
        <w:rPr>
          <w:rFonts w:cstheme="minorHAnsi"/>
          <w:sz w:val="24"/>
          <w:szCs w:val="24"/>
        </w:rPr>
        <w:t>ESPECIALIDADE_MEDICO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Pr="00D70E6F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CLINICA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ID_CLINICA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NOME_CLINICA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CNPJ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RAZAO</w:t>
      </w:r>
    </w:p>
    <w:p w:rsidR="001C003C" w:rsidRPr="00D70E6F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ENDERECO</w:t>
      </w:r>
    </w:p>
    <w:p w:rsidR="001C003C" w:rsidRDefault="001C003C" w:rsidP="008A7F37">
      <w:pPr>
        <w:pStyle w:val="cabealho2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6"/>
        <w:gridCol w:w="1102"/>
        <w:gridCol w:w="5385"/>
        <w:gridCol w:w="924"/>
      </w:tblGrid>
      <w:tr w:rsidR="001C003C" w:rsidRPr="001C003C" w:rsidTr="001C003C">
        <w:trPr>
          <w:trHeight w:val="312"/>
        </w:trPr>
        <w:tc>
          <w:tcPr>
            <w:tcW w:w="11860" w:type="dxa"/>
            <w:gridSpan w:val="4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proofErr w:type="spellStart"/>
            <w:r w:rsidRPr="001C003C">
              <w:rPr>
                <w:b/>
                <w:bCs/>
              </w:rPr>
              <w:t>Usuarios</w:t>
            </w:r>
            <w:proofErr w:type="spellEnd"/>
          </w:p>
        </w:tc>
      </w:tr>
      <w:tr w:rsidR="001C003C" w:rsidRPr="001C003C" w:rsidTr="001C003C">
        <w:trPr>
          <w:trHeight w:val="312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ID_Usuario</w:t>
            </w:r>
            <w:proofErr w:type="spellEnd"/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Id_Tipo</w:t>
            </w:r>
            <w:proofErr w:type="spellEnd"/>
          </w:p>
        </w:tc>
        <w:tc>
          <w:tcPr>
            <w:tcW w:w="7188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Email</w:t>
            </w:r>
            <w:proofErr w:type="spellEnd"/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Senha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15" w:history="1">
              <w:r w:rsidR="001C003C" w:rsidRPr="001C003C">
                <w:rPr>
                  <w:rStyle w:val="Hyperlink"/>
                </w:rPr>
                <w:t>adm@medgroup.com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16" w:history="1">
              <w:r w:rsidR="001C003C" w:rsidRPr="001C003C">
                <w:rPr>
                  <w:rStyle w:val="Hyperlink"/>
                </w:rPr>
                <w:t>ricardo.lemos@spmedicalgroup.com.br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17" w:history="1">
              <w:r w:rsidR="001C003C" w:rsidRPr="001C003C">
                <w:rPr>
                  <w:rStyle w:val="Hyperlink"/>
                </w:rPr>
                <w:t>roberto.possarle@spmedicalgroup.com.br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18" w:history="1">
              <w:r w:rsidR="001C003C" w:rsidRPr="001C003C">
                <w:rPr>
                  <w:rStyle w:val="Hyperlink"/>
                </w:rPr>
                <w:t>helena.strada@spmedicalgroup.com.br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5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19" w:history="1">
              <w:r w:rsidR="001C003C" w:rsidRPr="001C003C">
                <w:rPr>
                  <w:rStyle w:val="Hyperlink"/>
                </w:rPr>
                <w:t>ligia@gmail.com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20" w:history="1">
              <w:r w:rsidR="001C003C" w:rsidRPr="001C003C">
                <w:rPr>
                  <w:rStyle w:val="Hyperlink"/>
                </w:rPr>
                <w:t>alexandre@gmail.com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21" w:history="1">
              <w:r w:rsidR="001C003C" w:rsidRPr="001C003C">
                <w:rPr>
                  <w:rStyle w:val="Hyperlink"/>
                </w:rPr>
                <w:t>fernando@gmail.com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8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22" w:history="1">
              <w:r w:rsidR="001C003C" w:rsidRPr="001C003C">
                <w:rPr>
                  <w:rStyle w:val="Hyperlink"/>
                </w:rPr>
                <w:t>henrique@gmail.com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9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23" w:history="1">
              <w:r w:rsidR="001C003C" w:rsidRPr="001C003C">
                <w:rPr>
                  <w:rStyle w:val="Hyperlink"/>
                </w:rPr>
                <w:t>joao@hotmail.com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10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24" w:history="1">
              <w:r w:rsidR="001C003C" w:rsidRPr="001C003C">
                <w:rPr>
                  <w:rStyle w:val="Hyperlink"/>
                </w:rPr>
                <w:t>bruno@gmail.com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11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056F87" w:rsidP="001C003C">
            <w:pPr>
              <w:rPr>
                <w:u w:val="single"/>
              </w:rPr>
            </w:pPr>
            <w:hyperlink r:id="rId25" w:history="1">
              <w:r w:rsidR="001C003C" w:rsidRPr="001C003C">
                <w:rPr>
                  <w:rStyle w:val="Hyperlink"/>
                </w:rPr>
                <w:t>mariana@outlook.com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3290"/>
      </w:tblGrid>
      <w:tr w:rsidR="001C003C" w:rsidRPr="001C003C" w:rsidTr="001C003C">
        <w:trPr>
          <w:trHeight w:val="312"/>
        </w:trPr>
        <w:tc>
          <w:tcPr>
            <w:tcW w:w="5160" w:type="dxa"/>
            <w:gridSpan w:val="2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Tipo</w:t>
            </w:r>
          </w:p>
        </w:tc>
      </w:tr>
      <w:tr w:rsidR="001C003C" w:rsidRPr="001C003C" w:rsidTr="001C003C">
        <w:trPr>
          <w:trHeight w:val="312"/>
        </w:trPr>
        <w:tc>
          <w:tcPr>
            <w:tcW w:w="187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Id_Tipo</w:t>
            </w:r>
            <w:proofErr w:type="spellEnd"/>
          </w:p>
        </w:tc>
        <w:tc>
          <w:tcPr>
            <w:tcW w:w="329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Tipo_Usuario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1870" w:type="dxa"/>
            <w:noWrap/>
            <w:hideMark/>
          </w:tcPr>
          <w:p w:rsidR="001C003C" w:rsidRPr="001C003C" w:rsidRDefault="001C003C" w:rsidP="001C003C">
            <w:pPr>
              <w:rPr>
                <w:u w:val="single"/>
              </w:rPr>
            </w:pPr>
            <w:r w:rsidRPr="001C003C">
              <w:rPr>
                <w:u w:val="single"/>
              </w:rPr>
              <w:t>1</w:t>
            </w:r>
          </w:p>
        </w:tc>
        <w:tc>
          <w:tcPr>
            <w:tcW w:w="3290" w:type="dxa"/>
            <w:noWrap/>
            <w:hideMark/>
          </w:tcPr>
          <w:p w:rsidR="001C003C" w:rsidRPr="001C003C" w:rsidRDefault="001C003C" w:rsidP="001C003C">
            <w:r w:rsidRPr="001C003C">
              <w:t>Administrador</w:t>
            </w:r>
          </w:p>
        </w:tc>
      </w:tr>
      <w:tr w:rsidR="001C003C" w:rsidRPr="001C003C" w:rsidTr="001C003C">
        <w:trPr>
          <w:trHeight w:val="288"/>
        </w:trPr>
        <w:tc>
          <w:tcPr>
            <w:tcW w:w="1870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290" w:type="dxa"/>
            <w:noWrap/>
            <w:hideMark/>
          </w:tcPr>
          <w:p w:rsidR="001C003C" w:rsidRPr="001C003C" w:rsidRDefault="001C003C" w:rsidP="001C003C">
            <w:r w:rsidRPr="001C003C">
              <w:t>Médico</w:t>
            </w:r>
          </w:p>
        </w:tc>
      </w:tr>
      <w:tr w:rsidR="001C003C" w:rsidRPr="001C003C" w:rsidTr="001C003C">
        <w:trPr>
          <w:trHeight w:val="288"/>
        </w:trPr>
        <w:tc>
          <w:tcPr>
            <w:tcW w:w="1870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290" w:type="dxa"/>
            <w:noWrap/>
            <w:hideMark/>
          </w:tcPr>
          <w:p w:rsidR="001C003C" w:rsidRPr="001C003C" w:rsidRDefault="001C003C" w:rsidP="001C003C">
            <w:r w:rsidRPr="001C003C">
              <w:t>Paciente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8"/>
        <w:gridCol w:w="634"/>
        <w:gridCol w:w="827"/>
        <w:gridCol w:w="666"/>
        <w:gridCol w:w="661"/>
        <w:gridCol w:w="696"/>
        <w:gridCol w:w="745"/>
        <w:gridCol w:w="3030"/>
        <w:gridCol w:w="1090"/>
      </w:tblGrid>
      <w:tr w:rsidR="001C003C" w:rsidRPr="001C003C" w:rsidTr="001C003C">
        <w:trPr>
          <w:trHeight w:val="312"/>
        </w:trPr>
        <w:tc>
          <w:tcPr>
            <w:tcW w:w="31675" w:type="dxa"/>
            <w:gridSpan w:val="9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Pacientes</w:t>
            </w:r>
          </w:p>
        </w:tc>
      </w:tr>
      <w:tr w:rsidR="001C003C" w:rsidRPr="001C003C" w:rsidTr="001C003C">
        <w:trPr>
          <w:trHeight w:val="312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ID_Paciente</w:t>
            </w:r>
            <w:proofErr w:type="spellEnd"/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ID_Usuario</w:t>
            </w:r>
            <w:proofErr w:type="spellEnd"/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Nome_Paciente</w:t>
            </w:r>
            <w:proofErr w:type="spellEnd"/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Nascimento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RG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CPF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Telefone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Endereco</w:t>
            </w:r>
            <w:proofErr w:type="spellEnd"/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Informacoes_Paciente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5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Ligia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13/10/1983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43522543-5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94839859000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3456-7654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>Rua Estado de Israel 240, São Paulo, Estado de São Paulo, 04022-000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Alexandre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23/07/2001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32654345-7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73556944057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98765-6543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>Av. Paulista, 1578 - Bela Vista, São Paulo - SP, 01310-200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Fernando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10/10/1978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54636525-3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16839338002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97208-4453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>Av. Ibirapuera - Indianópolis, 2927,  São Paulo - SP, 04029-200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8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Henrique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13/10/1985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54366362-5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14332654765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3456-6543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 xml:space="preserve">R. Vitória, 120 - Vila </w:t>
            </w:r>
            <w:proofErr w:type="spellStart"/>
            <w:r w:rsidRPr="001C003C">
              <w:t>Sao</w:t>
            </w:r>
            <w:proofErr w:type="spellEnd"/>
            <w:r w:rsidRPr="001C003C">
              <w:t xml:space="preserve"> Jorge, Barueri - SP, 06402-030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5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9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João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27/08/1975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t32544444-1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91305348010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7656-6377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>R. Ver. Geraldo de Camargo, 66 - Santa Luzia, Ribeirão Pires - SP, 09405-380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10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Bruno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21/03/1972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54566266-7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79799299004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95436-8769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 xml:space="preserve">Alameda dos </w:t>
            </w:r>
            <w:proofErr w:type="spellStart"/>
            <w:r w:rsidRPr="001C003C">
              <w:t>Arapanés</w:t>
            </w:r>
            <w:proofErr w:type="spellEnd"/>
            <w:r w:rsidRPr="001C003C">
              <w:t>, 945 - Indianópolis, São Paulo - SP, 04524-001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11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Mariana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05/03/2018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54566266-8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13771913039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12 95436-8769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 xml:space="preserve">R </w:t>
            </w:r>
            <w:proofErr w:type="spellStart"/>
            <w:r w:rsidRPr="001C003C">
              <w:t>Sao</w:t>
            </w:r>
            <w:proofErr w:type="spellEnd"/>
            <w:r w:rsidRPr="001C003C">
              <w:t xml:space="preserve"> </w:t>
            </w:r>
            <w:proofErr w:type="spellStart"/>
            <w:r w:rsidRPr="001C003C">
              <w:t>Antonio</w:t>
            </w:r>
            <w:proofErr w:type="spellEnd"/>
            <w:r w:rsidRPr="001C003C">
              <w:t>, 232 - Vila Universal, Barueri - SP, 06407-140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</w:tbl>
    <w:p w:rsidR="001C003C" w:rsidRDefault="001C003C" w:rsidP="001C003C"/>
    <w:p w:rsidR="001C003C" w:rsidRDefault="001C003C" w:rsidP="001C003C"/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1311"/>
        <w:gridCol w:w="1780"/>
        <w:gridCol w:w="1546"/>
        <w:gridCol w:w="1919"/>
        <w:gridCol w:w="1185"/>
      </w:tblGrid>
      <w:tr w:rsidR="001C003C" w:rsidRPr="001C003C" w:rsidTr="001C003C">
        <w:trPr>
          <w:trHeight w:val="312"/>
        </w:trPr>
        <w:tc>
          <w:tcPr>
            <w:tcW w:w="18620" w:type="dxa"/>
            <w:gridSpan w:val="6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proofErr w:type="spellStart"/>
            <w:r w:rsidRPr="001C003C">
              <w:rPr>
                <w:b/>
                <w:bCs/>
              </w:rPr>
              <w:lastRenderedPageBreak/>
              <w:t>Medicos</w:t>
            </w:r>
            <w:proofErr w:type="spellEnd"/>
          </w:p>
        </w:tc>
      </w:tr>
      <w:tr w:rsidR="001C003C" w:rsidRPr="001C003C" w:rsidTr="001C003C">
        <w:trPr>
          <w:trHeight w:val="312"/>
        </w:trPr>
        <w:tc>
          <w:tcPr>
            <w:tcW w:w="2593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ID_Medico</w:t>
            </w:r>
            <w:proofErr w:type="spellEnd"/>
          </w:p>
        </w:tc>
        <w:tc>
          <w:tcPr>
            <w:tcW w:w="2674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ID_Usuario</w:t>
            </w:r>
            <w:proofErr w:type="spellEnd"/>
          </w:p>
        </w:tc>
        <w:tc>
          <w:tcPr>
            <w:tcW w:w="3726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Nome_Medico</w:t>
            </w:r>
            <w:proofErr w:type="spellEnd"/>
          </w:p>
        </w:tc>
        <w:tc>
          <w:tcPr>
            <w:tcW w:w="320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CRM_Medico</w:t>
            </w:r>
            <w:proofErr w:type="spellEnd"/>
          </w:p>
        </w:tc>
        <w:tc>
          <w:tcPr>
            <w:tcW w:w="4036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ID_Especialidade</w:t>
            </w:r>
            <w:proofErr w:type="spellEnd"/>
          </w:p>
        </w:tc>
        <w:tc>
          <w:tcPr>
            <w:tcW w:w="239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ID_Clinica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2593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2674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726" w:type="dxa"/>
            <w:noWrap/>
            <w:hideMark/>
          </w:tcPr>
          <w:p w:rsidR="001C003C" w:rsidRPr="001C003C" w:rsidRDefault="001C003C" w:rsidP="001C003C">
            <w:r w:rsidRPr="001C003C">
              <w:t>Ricardo Lemos</w:t>
            </w:r>
          </w:p>
        </w:tc>
        <w:tc>
          <w:tcPr>
            <w:tcW w:w="3200" w:type="dxa"/>
            <w:noWrap/>
            <w:hideMark/>
          </w:tcPr>
          <w:p w:rsidR="001C003C" w:rsidRPr="001C003C" w:rsidRDefault="001C003C" w:rsidP="001C003C">
            <w:r w:rsidRPr="001C003C">
              <w:t>54356</w:t>
            </w:r>
          </w:p>
        </w:tc>
        <w:tc>
          <w:tcPr>
            <w:tcW w:w="4036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239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</w:tr>
      <w:tr w:rsidR="001C003C" w:rsidRPr="001C003C" w:rsidTr="001C003C">
        <w:trPr>
          <w:trHeight w:val="288"/>
        </w:trPr>
        <w:tc>
          <w:tcPr>
            <w:tcW w:w="2593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2674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726" w:type="dxa"/>
            <w:noWrap/>
            <w:hideMark/>
          </w:tcPr>
          <w:p w:rsidR="001C003C" w:rsidRPr="001C003C" w:rsidRDefault="001C003C" w:rsidP="001C003C">
            <w:r w:rsidRPr="001C003C">
              <w:t xml:space="preserve">Roberto </w:t>
            </w:r>
            <w:proofErr w:type="spellStart"/>
            <w:r w:rsidRPr="001C003C">
              <w:t>Possarle</w:t>
            </w:r>
            <w:proofErr w:type="spellEnd"/>
          </w:p>
        </w:tc>
        <w:tc>
          <w:tcPr>
            <w:tcW w:w="3200" w:type="dxa"/>
            <w:noWrap/>
            <w:hideMark/>
          </w:tcPr>
          <w:p w:rsidR="001C003C" w:rsidRPr="001C003C" w:rsidRDefault="001C003C" w:rsidP="001C003C">
            <w:r w:rsidRPr="001C003C">
              <w:t>53452</w:t>
            </w:r>
          </w:p>
        </w:tc>
        <w:tc>
          <w:tcPr>
            <w:tcW w:w="4036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239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</w:tr>
      <w:tr w:rsidR="001C003C" w:rsidRPr="001C003C" w:rsidTr="001C003C">
        <w:trPr>
          <w:trHeight w:val="312"/>
        </w:trPr>
        <w:tc>
          <w:tcPr>
            <w:tcW w:w="2593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2674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3726" w:type="dxa"/>
            <w:noWrap/>
            <w:hideMark/>
          </w:tcPr>
          <w:p w:rsidR="001C003C" w:rsidRPr="001C003C" w:rsidRDefault="001C003C" w:rsidP="001C003C">
            <w:r w:rsidRPr="001C003C">
              <w:t xml:space="preserve">Helena </w:t>
            </w:r>
            <w:proofErr w:type="spellStart"/>
            <w:r w:rsidRPr="001C003C">
              <w:t>Strada</w:t>
            </w:r>
            <w:proofErr w:type="spellEnd"/>
          </w:p>
        </w:tc>
        <w:tc>
          <w:tcPr>
            <w:tcW w:w="3200" w:type="dxa"/>
            <w:noWrap/>
            <w:hideMark/>
          </w:tcPr>
          <w:p w:rsidR="001C003C" w:rsidRPr="001C003C" w:rsidRDefault="001C003C" w:rsidP="001C003C">
            <w:r w:rsidRPr="001C003C">
              <w:t>65463</w:t>
            </w:r>
          </w:p>
        </w:tc>
        <w:tc>
          <w:tcPr>
            <w:tcW w:w="4036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239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2"/>
        <w:gridCol w:w="1304"/>
        <w:gridCol w:w="1872"/>
        <w:gridCol w:w="2261"/>
        <w:gridCol w:w="2148"/>
      </w:tblGrid>
      <w:tr w:rsidR="001C003C" w:rsidRPr="001C003C" w:rsidTr="001C003C">
        <w:trPr>
          <w:trHeight w:val="312"/>
        </w:trPr>
        <w:tc>
          <w:tcPr>
            <w:tcW w:w="15920" w:type="dxa"/>
            <w:gridSpan w:val="5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Consultas</w:t>
            </w:r>
          </w:p>
        </w:tc>
      </w:tr>
      <w:tr w:rsidR="001C003C" w:rsidRPr="001C003C" w:rsidTr="001C003C">
        <w:trPr>
          <w:trHeight w:val="312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ID_Paciente</w:t>
            </w:r>
            <w:proofErr w:type="spellEnd"/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ID_Medico</w:t>
            </w:r>
            <w:proofErr w:type="spellEnd"/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Data_Horario</w:t>
            </w:r>
            <w:proofErr w:type="spellEnd"/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Descricao_Consulta</w:t>
            </w:r>
            <w:proofErr w:type="spellEnd"/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Situacao_Consulta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20/01/2019 15:00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Realizada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06/01/2018 10:00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Cancelada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07/02/2019 11:00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Realizada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06/02/2018 10:00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Realizada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07/02/2019 11:00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Cancelada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08/02/2019 15:00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Agendada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09/02/2019 11:00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Agendada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0"/>
        <w:gridCol w:w="3330"/>
      </w:tblGrid>
      <w:tr w:rsidR="001C003C" w:rsidRPr="001C003C" w:rsidTr="001C003C">
        <w:trPr>
          <w:trHeight w:val="312"/>
        </w:trPr>
        <w:tc>
          <w:tcPr>
            <w:tcW w:w="5160" w:type="dxa"/>
            <w:gridSpan w:val="2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Especialidades</w:t>
            </w:r>
          </w:p>
        </w:tc>
      </w:tr>
      <w:tr w:rsidR="001C003C" w:rsidRPr="001C003C" w:rsidTr="001C003C">
        <w:trPr>
          <w:trHeight w:val="312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Id_Especialidade</w:t>
            </w:r>
            <w:proofErr w:type="spellEnd"/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Especialidade_Medico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Acupuntura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proofErr w:type="spellStart"/>
            <w:r w:rsidRPr="001C003C">
              <w:t>Anestesiologia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Angiologia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Cardiologia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5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Cardiovascular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da Mão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do Aparelho Digestivo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8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Geral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9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Pediátrica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10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Plástica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11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Torácica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12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Vascular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13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Dermatologia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14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Radioterapia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15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Urologia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16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Pediatria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17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Psiquiatria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1"/>
        <w:gridCol w:w="1401"/>
        <w:gridCol w:w="1815"/>
        <w:gridCol w:w="1598"/>
        <w:gridCol w:w="3182"/>
      </w:tblGrid>
      <w:tr w:rsidR="001C003C" w:rsidRPr="001C003C" w:rsidTr="001C003C">
        <w:trPr>
          <w:trHeight w:val="312"/>
        </w:trPr>
        <w:tc>
          <w:tcPr>
            <w:tcW w:w="15920" w:type="dxa"/>
            <w:gridSpan w:val="5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Clinica</w:t>
            </w:r>
          </w:p>
        </w:tc>
      </w:tr>
      <w:tr w:rsidR="001C003C" w:rsidRPr="001C003C" w:rsidTr="001C003C">
        <w:trPr>
          <w:trHeight w:val="312"/>
        </w:trPr>
        <w:tc>
          <w:tcPr>
            <w:tcW w:w="172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ID_Clinica</w:t>
            </w:r>
            <w:proofErr w:type="spellEnd"/>
          </w:p>
        </w:tc>
        <w:tc>
          <w:tcPr>
            <w:tcW w:w="2432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Nome_Clinica</w:t>
            </w:r>
            <w:proofErr w:type="spellEnd"/>
          </w:p>
        </w:tc>
        <w:tc>
          <w:tcPr>
            <w:tcW w:w="3206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CNPJ</w:t>
            </w:r>
          </w:p>
        </w:tc>
        <w:tc>
          <w:tcPr>
            <w:tcW w:w="280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Razao</w:t>
            </w:r>
            <w:proofErr w:type="spellEnd"/>
          </w:p>
        </w:tc>
        <w:tc>
          <w:tcPr>
            <w:tcW w:w="576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Endereco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172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2432" w:type="dxa"/>
            <w:noWrap/>
            <w:hideMark/>
          </w:tcPr>
          <w:p w:rsidR="001C003C" w:rsidRPr="001C003C" w:rsidRDefault="001C003C" w:rsidP="001C003C">
            <w:proofErr w:type="spellStart"/>
            <w:r w:rsidRPr="001C003C">
              <w:t>Clinica</w:t>
            </w:r>
            <w:proofErr w:type="spellEnd"/>
            <w:r w:rsidRPr="001C003C">
              <w:t xml:space="preserve"> </w:t>
            </w:r>
            <w:proofErr w:type="spellStart"/>
            <w:r w:rsidRPr="001C003C">
              <w:t>Possarle</w:t>
            </w:r>
            <w:proofErr w:type="spellEnd"/>
            <w:r w:rsidRPr="001C003C">
              <w:t xml:space="preserve"> </w:t>
            </w:r>
          </w:p>
        </w:tc>
        <w:tc>
          <w:tcPr>
            <w:tcW w:w="3206" w:type="dxa"/>
            <w:noWrap/>
            <w:hideMark/>
          </w:tcPr>
          <w:p w:rsidR="001C003C" w:rsidRPr="001C003C" w:rsidRDefault="001C003C" w:rsidP="001C003C">
            <w:r w:rsidRPr="001C003C">
              <w:t>86.400.902/0001-30</w:t>
            </w:r>
          </w:p>
        </w:tc>
        <w:tc>
          <w:tcPr>
            <w:tcW w:w="2800" w:type="dxa"/>
            <w:noWrap/>
            <w:hideMark/>
          </w:tcPr>
          <w:p w:rsidR="001C003C" w:rsidRPr="001C003C" w:rsidRDefault="001C003C" w:rsidP="001C003C">
            <w:r w:rsidRPr="001C003C">
              <w:t xml:space="preserve">SP Medical </w:t>
            </w:r>
            <w:proofErr w:type="spellStart"/>
            <w:r w:rsidRPr="001C003C">
              <w:t>Group</w:t>
            </w:r>
            <w:proofErr w:type="spellEnd"/>
          </w:p>
        </w:tc>
        <w:tc>
          <w:tcPr>
            <w:tcW w:w="5761" w:type="dxa"/>
            <w:noWrap/>
            <w:hideMark/>
          </w:tcPr>
          <w:p w:rsidR="001C003C" w:rsidRPr="001C003C" w:rsidRDefault="001C003C" w:rsidP="001C003C">
            <w:r w:rsidRPr="001C003C">
              <w:t>Av. Barão Limeira, 532, São Paulo, SP</w:t>
            </w:r>
          </w:p>
        </w:tc>
      </w:tr>
    </w:tbl>
    <w:p w:rsidR="001C003C" w:rsidRDefault="001C003C" w:rsidP="001C003C"/>
    <w:p w:rsidR="001C003C" w:rsidRPr="001C003C" w:rsidRDefault="001C003C" w:rsidP="001C003C"/>
    <w:p w:rsidR="00DA19B6" w:rsidRPr="001C003C" w:rsidRDefault="00C92BD1" w:rsidP="008A7F37">
      <w:pPr>
        <w:pStyle w:val="cabealho2"/>
        <w:rPr>
          <w:sz w:val="24"/>
          <w:szCs w:val="24"/>
        </w:rPr>
      </w:pPr>
      <w:r w:rsidRPr="001C003C">
        <w:rPr>
          <w:sz w:val="24"/>
          <w:szCs w:val="24"/>
        </w:rPr>
        <w:lastRenderedPageBreak/>
        <w:t>Modelo Físico</w:t>
      </w:r>
      <w:bookmarkEnd w:id="6"/>
    </w:p>
    <w:p w:rsidR="00121F7C" w:rsidRDefault="00121F7C" w:rsidP="008A7F37">
      <w:pPr>
        <w:pStyle w:val="cabealho2"/>
        <w:rPr>
          <w:sz w:val="24"/>
          <w:szCs w:val="24"/>
        </w:rPr>
      </w:pPr>
      <w:bookmarkStart w:id="7" w:name="_Toc533767850"/>
    </w:p>
    <w:p w:rsidR="00121F7C" w:rsidRPr="00121F7C" w:rsidRDefault="00121F7C" w:rsidP="00121F7C">
      <w:r>
        <w:rPr>
          <w:noProof/>
        </w:rPr>
        <w:drawing>
          <wp:inline distT="0" distB="0" distL="0" distR="0">
            <wp:extent cx="5732145" cy="328358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Fisico_MedicalGroup_DanielRoncagl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7C" w:rsidRDefault="00121F7C" w:rsidP="008A7F37">
      <w:pPr>
        <w:pStyle w:val="cabealho2"/>
        <w:rPr>
          <w:sz w:val="24"/>
          <w:szCs w:val="24"/>
        </w:rPr>
      </w:pPr>
    </w:p>
    <w:p w:rsidR="00C92BD1" w:rsidRPr="001C003C" w:rsidRDefault="00C92BD1" w:rsidP="008A7F37">
      <w:pPr>
        <w:pStyle w:val="cabealho2"/>
        <w:rPr>
          <w:sz w:val="24"/>
          <w:szCs w:val="24"/>
        </w:rPr>
      </w:pPr>
      <w:r w:rsidRPr="001C003C">
        <w:rPr>
          <w:sz w:val="24"/>
          <w:szCs w:val="24"/>
        </w:rPr>
        <w:t>Modelo Conceitual</w:t>
      </w:r>
      <w:bookmarkEnd w:id="7"/>
    </w:p>
    <w:p w:rsidR="00DA19B6" w:rsidRDefault="00DA19B6">
      <w:pPr>
        <w:rPr>
          <w:sz w:val="24"/>
          <w:szCs w:val="24"/>
        </w:rPr>
      </w:pPr>
    </w:p>
    <w:p w:rsidR="00121F7C" w:rsidRDefault="00121F7C">
      <w:pPr>
        <w:rPr>
          <w:sz w:val="24"/>
          <w:szCs w:val="24"/>
        </w:rPr>
      </w:pPr>
    </w:p>
    <w:p w:rsidR="00121F7C" w:rsidRDefault="00121F7C">
      <w:pPr>
        <w:sectPr w:rsidR="00121F7C" w:rsidSect="007C7D98">
          <w:footerReference w:type="default" r:id="rId27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3419475"/>
            <wp:effectExtent l="0" t="0" r="190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UML_MedicalGroup_DanielRoncagli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121F7C">
      <w:pPr>
        <w:pStyle w:val="cabealho2"/>
      </w:pPr>
      <w:r>
        <w:lastRenderedPageBreak/>
        <w:t>Scripts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 - LINGUAGEM DE CRIAÇÃO DE DADOS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BANCO DE DADOS DO PROGRAMA FEITO PARA O MEDICAL GROUP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SENAI_MEDICAL_GROUP_2TT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SENAI_MEDICAL_GROUP_2TT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DE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_TIPO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ID_TIPO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SENHA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TIPOS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ID_TIPO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PACIENTES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ID_PACIENTE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_PACIENTE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NASCIMENTO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CPF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ENDERECO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INFORMACOES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_PACIENTE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MÉDICOS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ID_MEDICO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_MEDICO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_MEDICO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_ESPECIALIDADE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ID_ESPECIALIDADE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_CLINICA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ID_PACIENTE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ID_PACIENTE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_MEDICO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ID_MEDICO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_HORARIO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_CONSULTA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SITUACAO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_CONSULTA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TABELA ESPECIALIDADES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ESPECIALIDADES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ID_ESPECIALIDADE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ESPECIALIDADE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_MEDICO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TABELA CLINICA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CLINICA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_CLINICA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CNPJ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RAZAO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ENDERECO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--EXEMPLO DE ALTERAÇÃO DA TABELA CONSULTA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OUTROS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56F87" w:rsidRDefault="00056F87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056F87" w:rsidRDefault="00056F87" w:rsidP="0005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</w:p>
    <w:p w:rsidR="00056F87" w:rsidRDefault="00056F87" w:rsidP="0005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056F87" w:rsidRDefault="00056F87" w:rsidP="0005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056F87" w:rsidRDefault="00056F87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--DBL - LINGUAGEM DE MANIPULAÇÃO DE DADOS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--INSERÇÃO DE DADOS NAS TABELAS DO BANCO DE DADOS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SENAI_MEDICAL_GROUP_2TT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TIPO USUARIO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\tipo.csv'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ESPECIALIDADES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\especialidades.csv'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--CHAMA DADOS PARA TABELA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 DADOS DO ARQUIVO CLINICA</w:t>
      </w:r>
      <w:proofErr w:type="gramEnd"/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\clinica.csv'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\usuarios.csv'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PACIENTES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\pacientes.csv'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MEDICOS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\medicos.csv'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\consultas.csv'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--EXEMPLO DE INSERÇÃO, ALTERAÇÃO E ELIMINAÇÃO NA TABELA ESPECIALIDADE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ESPECIALIDADE_MEDICO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'Veterinária'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ESPECIALIDADE_MEDICO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'Medicina Veterinária'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ID_ESPECIALIDADE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ESPECIALIDADES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ID_ESPECIALIDADE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056F87" w:rsidRDefault="00056F87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DQL - LINGUAGEM DE CONSULTA DE DADOS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--FAZ A SELEÇÃO DE DADOS NAS TABELAS DO BANCO DE DADOS - QUERY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SENAI_MEDICAL_GROUP_2TT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OS DADOS DA TABELA CONSULTA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OS HORÁRIOS DA TABELA CONSULTA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DATA_HORARIO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AS CONSULTAS DO PACIENTE 2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ID_PACIENTE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CONSULTAS MOSTRANDO O NOME E INFORMAÇÕES DOS MÉDICOS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ID_MEDICO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ID_MEDICO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PACIENTES MOSTRANDO CONSULTAS REALIZADAS E AGENDADAS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ID_PACIENTE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ID_PACIENTE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MÉDICOS MOSTRANDO AS ESPECIALIDADES DISPONÍVEIS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ID_ESPECIALIDADE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ID_ESPECIALIDADE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MÉDICOS COM VINCULACAO DAS CLINICAS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ID_CLINICA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CONSULTAS MOSTRANDO O NOME E INFORMAÇÕES DOS MÉDICOS E DOS PACIENTES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--EXEMPLO COM USO DE PROCEDURE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CONSULTA_COMPLETA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 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ID_MEDICO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ID_MEDICO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ID_PACIENTE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ID_PACIENTE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CONSULTA_COMPLETA</w:t>
      </w: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685" w:rsidRDefault="00617685" w:rsidP="0061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--CALCULANDO A IDADE DOS PACIENTES</w:t>
      </w:r>
    </w:p>
    <w:p w:rsidR="00DA19B6" w:rsidRPr="00617685" w:rsidRDefault="00617685" w:rsidP="00617685">
      <w:p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NASCIMENTO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  <w:bookmarkStart w:id="8" w:name="_GoBack"/>
      <w:bookmarkEnd w:id="8"/>
    </w:p>
    <w:p w:rsidR="00121F7C" w:rsidRDefault="00121F7C"/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A2C" w:rsidRDefault="00312A2C">
      <w:pPr>
        <w:spacing w:after="0" w:line="240" w:lineRule="auto"/>
      </w:pPr>
      <w:r>
        <w:separator/>
      </w:r>
    </w:p>
  </w:endnote>
  <w:endnote w:type="continuationSeparator" w:id="0">
    <w:p w:rsidR="00312A2C" w:rsidRDefault="0031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F87" w:rsidRDefault="00056F8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SP Medical Group</w:t>
        </w:r>
      </w:sdtContent>
    </w:sdt>
    <w:r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>
          <w:t>janeiro de 2019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61768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A2C" w:rsidRDefault="00312A2C">
      <w:pPr>
        <w:spacing w:after="0" w:line="240" w:lineRule="auto"/>
      </w:pPr>
      <w:r>
        <w:separator/>
      </w:r>
    </w:p>
  </w:footnote>
  <w:footnote w:type="continuationSeparator" w:id="0">
    <w:p w:rsidR="00312A2C" w:rsidRDefault="0031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05E2"/>
    <w:rsid w:val="00046B04"/>
    <w:rsid w:val="00056F87"/>
    <w:rsid w:val="000C3257"/>
    <w:rsid w:val="000C4200"/>
    <w:rsid w:val="00121F7C"/>
    <w:rsid w:val="001C003C"/>
    <w:rsid w:val="002C440D"/>
    <w:rsid w:val="002E0003"/>
    <w:rsid w:val="00312A2C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17685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73FDF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21E1C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5E704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emEspaamento">
    <w:name w:val="No Spacing"/>
    <w:uiPriority w:val="1"/>
    <w:qFormat/>
    <w:rsid w:val="001C003C"/>
    <w:pPr>
      <w:spacing w:after="0" w:line="240" w:lineRule="auto"/>
    </w:pPr>
    <w:rPr>
      <w:rFonts w:eastAsiaTheme="minorHAnsi"/>
      <w:color w:val="auto"/>
      <w:sz w:val="22"/>
      <w:szCs w:val="22"/>
      <w:lang w:eastAsia="en-US"/>
    </w:rPr>
  </w:style>
  <w:style w:type="table" w:styleId="Tabelacomgrade">
    <w:name w:val="Table Grid"/>
    <w:basedOn w:val="Tabelanormal"/>
    <w:uiPriority w:val="39"/>
    <w:rsid w:val="001C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rello.com/b/k7i76ciA/spmedgroup-2tt-danielroncaglia" TargetMode="External"/><Relationship Id="rId18" Type="http://schemas.openxmlformats.org/officeDocument/2006/relationships/hyperlink" Target="mailto:helena.strada@spmedicalgroup.com.br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mailto:fernando@gmail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nielroncaglia/SPMedGroup-2TT-Roncaglia" TargetMode="External"/><Relationship Id="rId17" Type="http://schemas.openxmlformats.org/officeDocument/2006/relationships/hyperlink" Target="mailto:roberto.possarle@spmedicalgroup.com.br" TargetMode="External"/><Relationship Id="rId25" Type="http://schemas.openxmlformats.org/officeDocument/2006/relationships/hyperlink" Target="mailto:mariana@outlook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icardo.lemos@spmedicalgroup.com.br" TargetMode="External"/><Relationship Id="rId20" Type="http://schemas.openxmlformats.org/officeDocument/2006/relationships/hyperlink" Target="mailto:alexandre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ello.com/b/k7i76ciA/spmedgroup-2tt-danielroncaglia" TargetMode="External"/><Relationship Id="rId24" Type="http://schemas.openxmlformats.org/officeDocument/2006/relationships/hyperlink" Target="mailto:bruno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adm@medgroup.com" TargetMode="External"/><Relationship Id="rId23" Type="http://schemas.openxmlformats.org/officeDocument/2006/relationships/hyperlink" Target="mailto:joao@hotmail.com" TargetMode="External"/><Relationship Id="rId28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yperlink" Target="mailto:ligia@gmail.com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anielroncaglia/SPMedGroup-2TT-Roncaglia" TargetMode="External"/><Relationship Id="rId22" Type="http://schemas.openxmlformats.org/officeDocument/2006/relationships/hyperlink" Target="mailto:henrique@gmail.com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102FF"/>
    <w:rsid w:val="00D8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000FB-7E07-44BB-BF4D-3093D830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55</TotalTime>
  <Pages>1</Pages>
  <Words>1957</Words>
  <Characters>10570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 Medical Group</vt:lpstr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 Medical Group</dc:title>
  <dc:subject>Medical GroupDaniel Roncaglia Correia dos Santos</dc:subject>
  <dc:creator>Helena Strada</dc:creator>
  <cp:keywords/>
  <dc:description/>
  <cp:lastModifiedBy>Daniel Roncaglia Correia Dos Santos</cp:lastModifiedBy>
  <cp:revision>5</cp:revision>
  <dcterms:created xsi:type="dcterms:W3CDTF">2019-02-12T15:55:00Z</dcterms:created>
  <dcterms:modified xsi:type="dcterms:W3CDTF">2019-02-12T17:20:00Z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